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9B20833" w14:textId="1FAFD4C2" w:rsidR="004F28F3" w:rsidRDefault="004A11EF">
      <w:r w:rsidRPr="004A11EF">
        <w:drawing>
          <wp:inline distT="0" distB="0" distL="0" distR="0" wp14:anchorId="3781E0A8" wp14:editId="1A6A43B6">
            <wp:extent cx="5760720" cy="3307080"/>
            <wp:effectExtent l="0" t="0" r="0" b="7620"/>
            <wp:docPr id="805753439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0575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16A" w14:textId="77777777" w:rsidR="004F28F3" w:rsidRDefault="004F28F3">
      <w:r>
        <w:br w:type="page"/>
      </w:r>
    </w:p>
    <w:p w14:paraId="685EA535" w14:textId="7457332D" w:rsidR="004F28F3" w:rsidRDefault="004F28F3"/>
    <w:p w14:paraId="11F4C4CA" w14:textId="68FD8B23" w:rsidR="004F28F3" w:rsidRDefault="004A11EF">
      <w:r w:rsidRPr="004A11EF">
        <w:drawing>
          <wp:inline distT="0" distB="0" distL="0" distR="0" wp14:anchorId="61CFA497" wp14:editId="0ADE6DB5">
            <wp:extent cx="5760720" cy="3642360"/>
            <wp:effectExtent l="0" t="0" r="0" b="0"/>
            <wp:docPr id="1982013395" name="Picture 1" descr="A diagram of a company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8201339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763" w14:textId="77777777" w:rsidR="004F28F3" w:rsidRDefault="004F28F3">
      <w:r>
        <w:br w:type="page"/>
      </w:r>
    </w:p>
    <w:p w14:paraId="63A9EF08" w14:textId="1F66F2F9" w:rsidR="00B108B4" w:rsidRDefault="004A11EF">
      <w:r w:rsidRPr="004A11EF">
        <w:lastRenderedPageBreak/>
        <w:drawing>
          <wp:inline distT="0" distB="0" distL="0" distR="0" wp14:anchorId="4B83ECE2" wp14:editId="1C58F0A8">
            <wp:extent cx="5760720" cy="3731260"/>
            <wp:effectExtent l="0" t="0" r="0" b="2540"/>
            <wp:docPr id="88230719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8230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8B4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attachedTemplate r:id="rId1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3"/>
    <w:rsid w:val="004A11EF"/>
    <w:rsid w:val="004F28F3"/>
    <w:rsid w:val="0059275C"/>
    <w:rsid w:val="005C0C2B"/>
    <w:rsid w:val="007C38B3"/>
    <w:rsid w:val="00966A39"/>
    <w:rsid w:val="009D3AB1"/>
    <w:rsid w:val="00B108B4"/>
    <w:rsid w:val="00E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33A50"/>
  <w15:chartTrackingRefBased/>
  <w15:docId w15:val="{B68E5277-F81D-459D-BB7B-FE4DF9358E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3.png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marij\Documents\Custom%20Office%20Templates\dijagrami%20obrazaca%20uporabe.dotx" TargetMode="External"/></Relationships>
</file>

<file path=word/theme/theme1.xml><?xml version="1.0" encoding="utf-8"?>
<a:theme xmlns:a="http://purl.oclc.org/ooxml/drawingml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dijagrami obrazaca uporabe.dotx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</dc:creator>
  <cp:keywords/>
  <dc:description/>
  <cp:lastModifiedBy>Toni Grgurević</cp:lastModifiedBy>
  <cp:revision>3</cp:revision>
  <cp:lastPrinted>2023-11-10T13:23:00Z</cp:lastPrinted>
  <dcterms:created xsi:type="dcterms:W3CDTF">2023-11-10T13:24:00Z</dcterms:created>
  <dcterms:modified xsi:type="dcterms:W3CDTF">2023-11-17T12:30:00Z</dcterms:modified>
</cp:coreProperties>
</file>